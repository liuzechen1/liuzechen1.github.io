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0208B3E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6F5BDBB" w14:textId="0E696223" w:rsidR="00523479" w:rsidRPr="00906BEE" w:rsidRDefault="00665E3F" w:rsidP="00523479">
            <w:pPr>
              <w:pStyle w:val="Initials"/>
            </w:pPr>
            <w:r>
              <w:rPr>
                <w:rFonts w:hint="eastAsia"/>
                <w:lang w:eastAsia="zh-CN"/>
              </w:rPr>
              <w:t>lzc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9139F7" wp14:editId="3A696DC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D12BDE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C7C7272" w14:textId="77777777" w:rsidR="00A50939" w:rsidRPr="00906BEE" w:rsidRDefault="006F7CEC" w:rsidP="007569C1">
            <w:pPr>
              <w:pStyle w:val="31"/>
            </w:pPr>
            <w:sdt>
              <w:sdtPr>
                <w:alias w:val="Objective:"/>
                <w:tag w:val="Objective:"/>
                <w:id w:val="319159961"/>
                <w:placeholder>
                  <w:docPart w:val="86347B7963C843BA8A7B8185194CAB3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D3F4C23" w14:textId="77777777" w:rsidR="002C2CDD" w:rsidRPr="00B436FA" w:rsidRDefault="00633F6E" w:rsidP="00633F6E">
            <w:pPr>
              <w:rPr>
                <w:rFonts w:ascii="Arial Black" w:hAnsi="Arial Black"/>
                <w:sz w:val="28"/>
                <w:szCs w:val="28"/>
              </w:rPr>
            </w:pPr>
            <w:r w:rsidRPr="00B436FA">
              <w:rPr>
                <w:rFonts w:ascii="Arial Black" w:hAnsi="Arial Black"/>
                <w:sz w:val="28"/>
                <w:szCs w:val="28"/>
              </w:rPr>
              <w:t>To be a tech geek</w:t>
            </w:r>
          </w:p>
          <w:p w14:paraId="3058DAEB" w14:textId="5641AA63" w:rsidR="00633F6E" w:rsidRPr="00B436FA" w:rsidRDefault="00633F6E" w:rsidP="00633F6E">
            <w:pPr>
              <w:rPr>
                <w:rFonts w:ascii="Bradley Hand ITC" w:hAnsi="Bradley Hand ITC"/>
              </w:rPr>
            </w:pPr>
          </w:p>
          <w:p w14:paraId="5BD33B1E" w14:textId="77777777" w:rsidR="002C2CDD" w:rsidRPr="00906BEE" w:rsidRDefault="006F7CEC" w:rsidP="007569C1">
            <w:pPr>
              <w:pStyle w:val="31"/>
            </w:pPr>
            <w:sdt>
              <w:sdtPr>
                <w:alias w:val="Skills:"/>
                <w:tag w:val="Skills:"/>
                <w:id w:val="1490835561"/>
                <w:placeholder>
                  <w:docPart w:val="115CF28B42854974833C31CD2513C91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518FCE41" w14:textId="77777777" w:rsidR="004E6CD6" w:rsidRPr="004E6CD6" w:rsidRDefault="00F52753" w:rsidP="00741125">
            <w:pPr>
              <w:rPr>
                <w:rFonts w:ascii="Bahnschrift SemiBold Condensed" w:eastAsiaTheme="minorEastAsia" w:hAnsi="Bahnschrift SemiBold Condensed"/>
                <w:sz w:val="44"/>
                <w:szCs w:val="44"/>
                <w:lang w:eastAsia="zh-CN"/>
              </w:rPr>
            </w:pPr>
            <w:r>
              <w:rPr>
                <w:rFonts w:ascii="Bahnschrift SemiBold Condensed" w:eastAsiaTheme="minorEastAsia" w:hAnsi="Bahnschrift SemiBold Condensed"/>
                <w:noProof/>
                <w:sz w:val="44"/>
                <w:szCs w:val="44"/>
                <w:lang w:eastAsia="zh-CN"/>
              </w:rPr>
              <w:drawing>
                <wp:inline distT="0" distB="0" distL="0" distR="0" wp14:anchorId="79A55C35" wp14:editId="63FB87BE">
                  <wp:extent cx="2095500" cy="2971800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DBE0BE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4E88415" w14:textId="1069B187" w:rsidR="00C612DA" w:rsidRPr="00906BEE" w:rsidRDefault="006F7CEC" w:rsidP="00C612DA">
                  <w:pPr>
                    <w:pStyle w:val="1"/>
                    <w:outlineLvl w:val="0"/>
                  </w:pPr>
                  <w:sdt>
                    <w:sdtPr>
                      <w:rPr>
                        <w:sz w:val="56"/>
                        <w:szCs w:val="56"/>
                      </w:rPr>
                      <w:alias w:val="Enter your name:"/>
                      <w:tag w:val="Enter your name:"/>
                      <w:id w:val="-296147368"/>
                      <w:placeholder>
                        <w:docPart w:val="0157C2B816944A56A173624DA61F897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50"/>
                        <w:szCs w:val="32"/>
                      </w:rPr>
                    </w:sdtEndPr>
                    <w:sdtContent>
                      <w:r w:rsidR="00665E3F">
                        <w:rPr>
                          <w:rFonts w:hint="eastAsia"/>
                          <w:sz w:val="56"/>
                          <w:szCs w:val="56"/>
                          <w:lang w:eastAsia="zh-CN"/>
                        </w:rPr>
                        <w:t>liu</w:t>
                      </w:r>
                      <w:r w:rsidR="00665E3F">
                        <w:rPr>
                          <w:sz w:val="56"/>
                          <w:szCs w:val="56"/>
                          <w:lang w:eastAsia="zh-CN"/>
                        </w:rPr>
                        <w:t xml:space="preserve"> </w:t>
                      </w:r>
                      <w:r w:rsidR="00665E3F">
                        <w:rPr>
                          <w:rFonts w:hint="eastAsia"/>
                          <w:sz w:val="56"/>
                          <w:szCs w:val="56"/>
                          <w:lang w:eastAsia="zh-CN"/>
                        </w:rPr>
                        <w:t>zechen</w:t>
                      </w:r>
                    </w:sdtContent>
                  </w:sdt>
                </w:p>
                <w:p w14:paraId="371FE5C2" w14:textId="77777777" w:rsidR="00906BEE" w:rsidRPr="00906BEE" w:rsidRDefault="006F7CEC" w:rsidP="00906BEE">
                  <w:pPr>
                    <w:pStyle w:val="21"/>
                    <w:outlineLvl w:val="1"/>
                  </w:pPr>
                  <w:sdt>
                    <w:sdtPr>
                      <w:rPr>
                        <w:rFonts w:ascii="Lucida Sans Unicode" w:hAnsi="Lucida Sans Unicode" w:cs="Lucida Sans Unicode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700C0A46FBD74DD5A60938CD9F12288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E6CD6" w:rsidRPr="00CD380F">
                        <w:rPr>
                          <w:rFonts w:ascii="Lucida Sans Unicode" w:hAnsi="Lucida Sans Unicode" w:cs="Lucida Sans Unicode"/>
                        </w:rPr>
                        <w:t>COMPUTER SCIENCE</w:t>
                      </w:r>
                    </w:sdtContent>
                  </w:sdt>
                  <w:r w:rsidR="007D6458" w:rsidRPr="007D6458">
                    <w:t xml:space="preserve"> </w:t>
                  </w:r>
                  <w:r w:rsidR="007D6458" w:rsidRPr="00CD380F">
                    <w:rPr>
                      <w:rFonts w:ascii="Lucida Sans Unicode" w:hAnsi="Lucida Sans Unicode" w:cs="Lucida Sans Unicode"/>
                    </w:rPr>
                    <w:t xml:space="preserve">| </w:t>
                  </w:r>
                  <w:sdt>
                    <w:sdtPr>
                      <w:rPr>
                        <w:rFonts w:ascii="Lucida Sans Unicode" w:hAnsi="Lucida Sans Unicode" w:cs="Lucida Sans Unicode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2739CAEE310247E99CA1919C8B934D3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E6CD6" w:rsidRPr="00CD380F">
                        <w:rPr>
                          <w:rFonts w:ascii="Lucida Sans Unicode" w:hAnsi="Lucida Sans Unicode" w:cs="Lucida Sans Unicode"/>
                        </w:rPr>
                        <w:t>UNDERCLASS COLLEGE STUDENT</w:t>
                      </w:r>
                    </w:sdtContent>
                  </w:sdt>
                </w:p>
              </w:tc>
            </w:tr>
          </w:tbl>
          <w:p w14:paraId="5EDC9C1A" w14:textId="77777777" w:rsidR="002C2CDD" w:rsidRPr="00906BEE" w:rsidRDefault="00FC7473" w:rsidP="007569C1">
            <w:pPr>
              <w:pStyle w:val="31"/>
            </w:pPr>
            <w:r>
              <w:t>EDUCATION</w:t>
            </w:r>
          </w:p>
          <w:p w14:paraId="505D67D6" w14:textId="77777777" w:rsidR="002C2CDD" w:rsidRPr="00B436FA" w:rsidRDefault="00B436FA" w:rsidP="007569C1">
            <w:pPr>
              <w:pStyle w:val="41"/>
              <w:rPr>
                <w:rFonts w:ascii="Impact" w:hAnsi="Impact"/>
              </w:rPr>
            </w:pPr>
            <w:r w:rsidRPr="00B436FA">
              <w:rPr>
                <w:rFonts w:ascii="Impact" w:hAnsi="Impact"/>
              </w:rPr>
              <w:t>senior age</w:t>
            </w:r>
          </w:p>
          <w:p w14:paraId="2A656724" w14:textId="7055277A" w:rsidR="002C2CDD" w:rsidRPr="009573A1" w:rsidRDefault="00B436FA" w:rsidP="007569C1">
            <w:pPr>
              <w:rPr>
                <w:sz w:val="32"/>
                <w:szCs w:val="32"/>
              </w:rPr>
            </w:pPr>
            <w:r w:rsidRPr="00B436FA">
              <w:rPr>
                <w:rFonts w:ascii="Bahnschrift SemiLight SemiConde" w:hAnsi="Bahnschrift SemiLight SemiConde"/>
                <w:color w:val="C00000"/>
                <w:sz w:val="56"/>
                <w:szCs w:val="56"/>
              </w:rPr>
              <w:t>2019</w:t>
            </w:r>
            <w:r>
              <w:rPr>
                <w:rFonts w:ascii="Bahnschrift SemiLight SemiConde" w:hAnsi="Bahnschrift SemiLight SemiConde"/>
                <w:color w:val="C00000"/>
                <w:sz w:val="56"/>
                <w:szCs w:val="56"/>
              </w:rPr>
              <w:t>.6</w:t>
            </w:r>
            <w:r w:rsidRPr="00B436FA">
              <w:rPr>
                <w:color w:val="C00000"/>
              </w:rPr>
              <w:t xml:space="preserve"> </w:t>
            </w:r>
            <w:r>
              <w:t xml:space="preserve">graduated from </w:t>
            </w:r>
            <w:r w:rsidR="00665E3F">
              <w:rPr>
                <w:rFonts w:ascii="Bahnschrift SemiLight" w:hAnsi="Bahnschrift SemiLight"/>
                <w:sz w:val="32"/>
                <w:szCs w:val="32"/>
              </w:rPr>
              <w:t xml:space="preserve">HEBEIWUYI </w:t>
            </w:r>
            <w:r w:rsidRPr="009573A1">
              <w:rPr>
                <w:rFonts w:ascii="Bahnschrift SemiLight" w:hAnsi="Bahnschrift SemiLight"/>
                <w:sz w:val="32"/>
                <w:szCs w:val="32"/>
              </w:rPr>
              <w:t>SCHOOL</w:t>
            </w:r>
          </w:p>
          <w:p w14:paraId="0F32A739" w14:textId="77777777" w:rsidR="002C2CDD" w:rsidRPr="00B436FA" w:rsidRDefault="00B436FA" w:rsidP="007569C1">
            <w:pPr>
              <w:pStyle w:val="41"/>
              <w:rPr>
                <w:rFonts w:ascii="Impact" w:hAnsi="Impact"/>
              </w:rPr>
            </w:pPr>
            <w:r w:rsidRPr="00B436FA">
              <w:rPr>
                <w:rFonts w:ascii="Impact" w:hAnsi="Impact"/>
              </w:rPr>
              <w:t>college age</w:t>
            </w:r>
          </w:p>
          <w:p w14:paraId="2545F2B3" w14:textId="77777777" w:rsidR="002C2CDD" w:rsidRPr="00FC7473" w:rsidRDefault="00FC7473" w:rsidP="007569C1">
            <w:pPr>
              <w:rPr>
                <w:rFonts w:ascii="Bahnschrift SemiLight SemiConde" w:hAnsi="Bahnschrift SemiLight SemiConde"/>
                <w:color w:val="C00000"/>
                <w:sz w:val="56"/>
                <w:szCs w:val="56"/>
              </w:rPr>
            </w:pPr>
            <w:r w:rsidRPr="00FC7473">
              <w:rPr>
                <w:rFonts w:ascii="Bahnschrift SemiLight SemiConde" w:hAnsi="Bahnschrift SemiLight SemiConde"/>
                <w:color w:val="C00000"/>
                <w:sz w:val="56"/>
                <w:szCs w:val="56"/>
              </w:rPr>
              <w:t>2019.9</w:t>
            </w:r>
            <w:r>
              <w:rPr>
                <w:rFonts w:ascii="Bahnschrift SemiLight SemiConde" w:hAnsi="Bahnschrift SemiLight SemiConde"/>
                <w:color w:val="C00000"/>
                <w:sz w:val="56"/>
                <w:szCs w:val="56"/>
              </w:rPr>
              <w:t xml:space="preserve"> </w:t>
            </w:r>
            <w:r>
              <w:t xml:space="preserve">started from </w:t>
            </w:r>
            <w:r w:rsidRPr="009573A1">
              <w:rPr>
                <w:rFonts w:ascii="Bahnschrift" w:hAnsi="Bahnschrift"/>
                <w:sz w:val="28"/>
                <w:szCs w:val="28"/>
              </w:rPr>
              <w:t>XIAMEN UNIVERSITY MLAYSIA</w:t>
            </w:r>
          </w:p>
          <w:p w14:paraId="077C9153" w14:textId="77777777" w:rsidR="002C2CDD" w:rsidRPr="00906BEE" w:rsidRDefault="00FC7473" w:rsidP="007569C1">
            <w:pPr>
              <w:pStyle w:val="31"/>
            </w:pPr>
            <w:r>
              <w:t>EXPERIENCE</w:t>
            </w:r>
          </w:p>
          <w:p w14:paraId="50DFDDE4" w14:textId="77777777" w:rsidR="00F52753" w:rsidRPr="009573A1" w:rsidRDefault="00FC7473" w:rsidP="007569C1">
            <w:pPr>
              <w:rPr>
                <w:rFonts w:ascii="Meiryo UI" w:eastAsia="Meiryo UI" w:hAnsi="Meiryo UI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73A1">
              <w:rPr>
                <w:rFonts w:ascii="Meiryo UI" w:eastAsia="Meiryo UI" w:hAnsi="Meiryo UI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Had attend</w:t>
            </w:r>
            <w:r w:rsidR="00F52753" w:rsidRPr="009573A1">
              <w:rPr>
                <w:rFonts w:ascii="Meiryo UI" w:eastAsia="Meiryo UI" w:hAnsi="Meiryo UI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</w:t>
            </w:r>
            <w:r w:rsidRPr="009573A1">
              <w:rPr>
                <w:rFonts w:ascii="Meiryo UI" w:eastAsia="Meiryo UI" w:hAnsi="Meiryo UI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all kinds of ‘events</w:t>
            </w:r>
            <w:proofErr w:type="gramStart"/>
            <w:r w:rsidRPr="009573A1">
              <w:rPr>
                <w:rFonts w:ascii="Meiryo UI" w:eastAsia="Meiryo UI" w:hAnsi="Meiryo UI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’(</w:t>
            </w:r>
            <w:proofErr w:type="gramEnd"/>
            <w:r w:rsidRPr="009573A1">
              <w:rPr>
                <w:rFonts w:ascii="Meiryo UI" w:eastAsia="Meiryo UI" w:hAnsi="Meiryo UI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like </w:t>
            </w:r>
            <w:r w:rsidR="00F52753" w:rsidRPr="009573A1">
              <w:rPr>
                <w:rFonts w:ascii="Meiryo UI" w:eastAsia="Meiryo UI" w:hAnsi="Meiryo UI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singing competition, Olympic biological competition……)</w:t>
            </w:r>
          </w:p>
          <w:p w14:paraId="37504B45" w14:textId="77777777" w:rsidR="002C2CDD" w:rsidRPr="009573A1" w:rsidRDefault="00F52753" w:rsidP="007569C1">
            <w:pPr>
              <w:rPr>
                <w:rFonts w:ascii="Meiryo UI" w:eastAsia="Meiryo UI" w:hAnsi="Meiryo U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gramStart"/>
            <w:r w:rsidRPr="009573A1">
              <w:rPr>
                <w:rFonts w:ascii="Meiryo UI" w:eastAsia="Meiryo UI" w:hAnsi="Meiryo U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However</w:t>
            </w:r>
            <w:proofErr w:type="gramEnd"/>
            <w:r w:rsidRPr="009573A1">
              <w:rPr>
                <w:rFonts w:ascii="Meiryo UI" w:eastAsia="Meiryo UI" w:hAnsi="Meiryo U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……</w:t>
            </w:r>
          </w:p>
          <w:p w14:paraId="1E646EEF" w14:textId="77777777" w:rsidR="00F52753" w:rsidRPr="009573A1" w:rsidRDefault="00F52753" w:rsidP="007569C1">
            <w:pPr>
              <w:rPr>
                <w:rFonts w:ascii="Meiryo UI" w:eastAsia="Meiryo UI" w:hAnsi="Meiryo U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73A1">
              <w:rPr>
                <w:rFonts w:ascii="Meiryo UI" w:eastAsia="Meiryo UI" w:hAnsi="Meiryo U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 just attended</w:t>
            </w:r>
            <w:r w:rsidR="00CD380F" w:rsidRPr="009573A1">
              <w:rPr>
                <w:rFonts w:ascii="Meiryo UI" w:eastAsia="Meiryo UI" w:hAnsi="Meiryo U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these</w:t>
            </w:r>
            <w:r w:rsidR="009573A1" w:rsidRPr="009573A1">
              <w:rPr>
                <w:rFonts w:ascii="Meiryo UI" w:eastAsia="Meiryo UI" w:hAnsi="Meiryo U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r w:rsidRPr="009573A1">
              <w:rPr>
                <w:rFonts w:ascii="Meiryo UI" w:eastAsia="Meiryo UI" w:hAnsi="Meiryo UI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="00CD380F" w:rsidRPr="009573A1">
              <w:rPr>
                <w:rFonts w:ascii="Meiryo UI" w:eastAsia="Meiryo UI" w:hAnsi="Meiryo UI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ALL DO</w:t>
            </w:r>
            <w:r w:rsidR="009573A1" w:rsidRPr="009573A1">
              <w:rPr>
                <w:rFonts w:ascii="Meiryo UI" w:eastAsia="Meiryo UI" w:hAnsi="Meiryo UI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SEN’T WORK!)</w:t>
            </w:r>
          </w:p>
          <w:p w14:paraId="0E008AA3" w14:textId="77777777" w:rsidR="002C2CDD" w:rsidRPr="00906BEE" w:rsidRDefault="00F52753" w:rsidP="007569C1">
            <w:pPr>
              <w:pStyle w:val="31"/>
            </w:pPr>
            <w:r>
              <w:t>MY PLAN &amp; AMBITION</w:t>
            </w:r>
          </w:p>
          <w:p w14:paraId="45D35174" w14:textId="77777777" w:rsidR="00741125" w:rsidRPr="009573A1" w:rsidRDefault="00F52753" w:rsidP="009573A1">
            <w:pPr>
              <w:pStyle w:val="affff3"/>
              <w:numPr>
                <w:ilvl w:val="0"/>
                <w:numId w:val="11"/>
              </w:numPr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9573A1"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Read </w:t>
            </w:r>
            <w:r w:rsidRPr="009573A1">
              <w:rPr>
                <w:rFonts w:ascii="Bookman Old Style" w:hAnsi="Bookman Old Style"/>
                <w:i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millions</w:t>
            </w:r>
            <w:r w:rsidRPr="009573A1"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of books</w:t>
            </w:r>
          </w:p>
          <w:p w14:paraId="56E8987F" w14:textId="77777777" w:rsidR="00F52753" w:rsidRPr="009573A1" w:rsidRDefault="00F52753" w:rsidP="009573A1">
            <w:pPr>
              <w:pStyle w:val="affff3"/>
              <w:numPr>
                <w:ilvl w:val="0"/>
                <w:numId w:val="11"/>
              </w:numPr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9573A1"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Walk </w:t>
            </w:r>
            <w:r w:rsidRPr="009573A1">
              <w:rPr>
                <w:rFonts w:ascii="Bookman Old Style" w:hAnsi="Bookman Old Style"/>
                <w:i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millions</w:t>
            </w:r>
            <w:r w:rsidRPr="009573A1"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of roads</w:t>
            </w:r>
          </w:p>
          <w:p w14:paraId="0D048901" w14:textId="0BF1D06D" w:rsidR="00F52753" w:rsidRPr="006F7CEC" w:rsidRDefault="00F52753" w:rsidP="006F7CEC">
            <w:pPr>
              <w:pStyle w:val="affff3"/>
              <w:numPr>
                <w:ilvl w:val="0"/>
                <w:numId w:val="11"/>
              </w:numPr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9573A1"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Earn </w:t>
            </w:r>
            <w:r w:rsidRPr="009573A1">
              <w:rPr>
                <w:rFonts w:ascii="Bookman Old Style" w:hAnsi="Bookman Old Style"/>
                <w:i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millions </w:t>
            </w:r>
            <w:r w:rsidRPr="009573A1"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of </w:t>
            </w:r>
            <w:proofErr w:type="gramStart"/>
            <w:r w:rsidRPr="009573A1">
              <w:rPr>
                <w:rFonts w:ascii="Bookman Old Style" w:hAnsi="Bookman Old Style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money</w:t>
            </w:r>
            <w:proofErr w:type="gramEnd"/>
          </w:p>
        </w:tc>
      </w:tr>
    </w:tbl>
    <w:p w14:paraId="249EBE44" w14:textId="513971ED" w:rsidR="00C62C50" w:rsidRDefault="00C62C50" w:rsidP="006F7CEC">
      <w:pPr>
        <w:rPr>
          <w:rFonts w:hint="eastAsia"/>
          <w:lang w:eastAsia="zh-CN"/>
        </w:rPr>
      </w:pPr>
      <w:bookmarkStart w:id="0" w:name="_GoBack"/>
      <w:bookmarkEnd w:id="0"/>
    </w:p>
    <w:sectPr w:rsidR="00C62C50" w:rsidSect="00EF7CC9"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46E0" w14:textId="77777777" w:rsidR="00961971" w:rsidRDefault="00961971" w:rsidP="00713050">
      <w:pPr>
        <w:spacing w:line="240" w:lineRule="auto"/>
      </w:pPr>
      <w:r>
        <w:separator/>
      </w:r>
    </w:p>
  </w:endnote>
  <w:endnote w:type="continuationSeparator" w:id="0">
    <w:p w14:paraId="4E0FE8FF" w14:textId="77777777" w:rsidR="00961971" w:rsidRDefault="0096197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</w:tblGrid>
    <w:tr w:rsidR="00160939" w14:paraId="354EBCAC" w14:textId="77777777" w:rsidTr="0016093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CB9A87" w14:textId="2F02087F" w:rsidR="00160939" w:rsidRDefault="00160939" w:rsidP="006F7CEC">
          <w:pPr>
            <w:pStyle w:val="aa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4933A3" w14:textId="07822E5B" w:rsidR="00160939" w:rsidRDefault="00160939" w:rsidP="00684488">
          <w:pPr>
            <w:pStyle w:val="aa"/>
          </w:pPr>
        </w:p>
      </w:tc>
    </w:tr>
    <w:tr w:rsidR="00160939" w14:paraId="157A5DC0" w14:textId="77777777" w:rsidTr="00160939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28A8DEC3" w14:textId="77777777" w:rsidR="00160939" w:rsidRPr="00CA3DF1" w:rsidRDefault="00160939" w:rsidP="006F7CEC">
          <w:pPr>
            <w:pStyle w:val="aa"/>
            <w:jc w:val="left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718EFC85" w14:textId="77777777" w:rsidR="00160939" w:rsidRPr="00C2098A" w:rsidRDefault="00160939" w:rsidP="00811117">
          <w:pPr>
            <w:pStyle w:val="aa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B43BA" w14:textId="77777777" w:rsidR="00C2098A" w:rsidRDefault="00217980" w:rsidP="006F7CEC">
        <w:pPr>
          <w:pStyle w:val="aa"/>
          <w:jc w:val="lef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BDCA2F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B6A43A" w14:textId="77777777" w:rsidR="00217980" w:rsidRDefault="00217980" w:rsidP="00217980">
          <w:pPr>
            <w:pStyle w:val="aa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6776959" wp14:editId="7E113DCA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E4574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C71ACB" w14:textId="77777777" w:rsidR="00217980" w:rsidRDefault="00217980" w:rsidP="00217980">
          <w:pPr>
            <w:pStyle w:val="aa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7C7301" wp14:editId="1F54DAB0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51559B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zurrl&#10;AhMAANdlAAAOAAAAAAAAAAAAAAAAAC4CAABkcnMvZTJvRG9jLnhtbFBLAQItABQABgAIAAAAIQBo&#10;RxvQ2AAAAAMBAAAPAAAAAAAAAAAAAAAAAFwVAABkcnMvZG93bnJldi54bWxQSwUGAAAAAAQABADz&#10;AAAAYR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5B896E" w14:textId="77777777" w:rsidR="00217980" w:rsidRDefault="00217980" w:rsidP="00217980">
          <w:pPr>
            <w:pStyle w:val="aa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564604" wp14:editId="29C8C426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578D9A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B416D5" w14:textId="77777777" w:rsidR="00217980" w:rsidRDefault="00217980" w:rsidP="00217980">
          <w:pPr>
            <w:pStyle w:val="aa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199E3B" wp14:editId="6FD7E84A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5915E8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46B2DD2" w14:textId="77777777" w:rsidTr="006D76B1">
      <w:sdt>
        <w:sdtPr>
          <w:id w:val="206994694"/>
          <w:placeholder>
            <w:docPart w:val="8644D3D40C8A4376B8881117B23921DC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A6604A0" w14:textId="77777777" w:rsidR="00811117" w:rsidRPr="00CA3DF1" w:rsidRDefault="00B76A83" w:rsidP="003C5528">
              <w:pPr>
                <w:pStyle w:val="aa"/>
              </w:pPr>
              <w:r>
                <w:t>Email</w:t>
              </w:r>
            </w:p>
          </w:tc>
        </w:sdtContent>
      </w:sdt>
      <w:sdt>
        <w:sdtPr>
          <w:id w:val="-2118979991"/>
          <w:placeholder>
            <w:docPart w:val="A8493196F2DD44C684B3FF0E39986B65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6CC4EDB" w14:textId="77777777" w:rsidR="00811117" w:rsidRPr="00C2098A" w:rsidRDefault="00B76A83" w:rsidP="00217980">
              <w:pPr>
                <w:pStyle w:val="aa"/>
              </w:pPr>
              <w:r>
                <w:t>Twitter Handle</w:t>
              </w:r>
            </w:p>
          </w:tc>
        </w:sdtContent>
      </w:sdt>
      <w:sdt>
        <w:sdtPr>
          <w:id w:val="1734046813"/>
          <w:placeholder>
            <w:docPart w:val="64C6BB8266654AB49D52E210B68A8E08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6FA1482" w14:textId="77777777" w:rsidR="00811117" w:rsidRPr="00C2098A" w:rsidRDefault="00B76A83" w:rsidP="00217980">
              <w:pPr>
                <w:pStyle w:val="aa"/>
              </w:pPr>
              <w:r>
                <w:t>Telephone</w:t>
              </w:r>
            </w:p>
          </w:tc>
        </w:sdtContent>
      </w:sdt>
      <w:sdt>
        <w:sdtPr>
          <w:id w:val="-1053928120"/>
          <w:placeholder>
            <w:docPart w:val="16EA2435E7B3414D8B032A979D9A417F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2F176E7" w14:textId="77777777" w:rsidR="00811117" w:rsidRPr="00C2098A" w:rsidRDefault="00B76A83" w:rsidP="00217980">
              <w:pPr>
                <w:pStyle w:val="aa"/>
              </w:pPr>
              <w:r>
                <w:t>LinkedIn URL</w:t>
              </w:r>
            </w:p>
          </w:tc>
        </w:sdtContent>
      </w:sdt>
    </w:tr>
  </w:tbl>
  <w:p w14:paraId="2EC9AA15" w14:textId="77777777" w:rsidR="00217980" w:rsidRDefault="002179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550B" w14:textId="77777777" w:rsidR="00961971" w:rsidRDefault="00961971" w:rsidP="00713050">
      <w:pPr>
        <w:spacing w:line="240" w:lineRule="auto"/>
      </w:pPr>
      <w:r>
        <w:separator/>
      </w:r>
    </w:p>
  </w:footnote>
  <w:footnote w:type="continuationSeparator" w:id="0">
    <w:p w14:paraId="2A625EE4" w14:textId="77777777" w:rsidR="00961971" w:rsidRDefault="0096197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273DFF"/>
    <w:multiLevelType w:val="hybridMultilevel"/>
    <w:tmpl w:val="1F7AE842"/>
    <w:lvl w:ilvl="0" w:tplc="B42ED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D6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60939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E6CD6"/>
    <w:rsid w:val="00523479"/>
    <w:rsid w:val="00543DB7"/>
    <w:rsid w:val="005729B0"/>
    <w:rsid w:val="00583E4F"/>
    <w:rsid w:val="00633F6E"/>
    <w:rsid w:val="00641630"/>
    <w:rsid w:val="00665E3F"/>
    <w:rsid w:val="00684488"/>
    <w:rsid w:val="006A3CE7"/>
    <w:rsid w:val="006A7746"/>
    <w:rsid w:val="006C4C50"/>
    <w:rsid w:val="006D76B1"/>
    <w:rsid w:val="006F7CEC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86946"/>
    <w:rsid w:val="0089382B"/>
    <w:rsid w:val="008A1907"/>
    <w:rsid w:val="008C6BCA"/>
    <w:rsid w:val="008C7B50"/>
    <w:rsid w:val="008E4B30"/>
    <w:rsid w:val="00906BEE"/>
    <w:rsid w:val="009243E7"/>
    <w:rsid w:val="009573A1"/>
    <w:rsid w:val="00961971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436FA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D380F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52753"/>
    <w:rsid w:val="00F645C7"/>
    <w:rsid w:val="00FC747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7227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6BEE"/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标题 2 字符"/>
    <w:basedOn w:val="a2"/>
    <w:link w:val="21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2">
    <w:name w:val="标题 3 字符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 字符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标题 4 字符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页眉 字符"/>
    <w:basedOn w:val="a2"/>
    <w:link w:val="a8"/>
    <w:uiPriority w:val="99"/>
    <w:rsid w:val="0088504C"/>
  </w:style>
  <w:style w:type="paragraph" w:styleId="aa">
    <w:name w:val="footer"/>
    <w:basedOn w:val="a1"/>
    <w:link w:val="ab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b">
    <w:name w:val="页脚 字符"/>
    <w:basedOn w:val="a2"/>
    <w:link w:val="aa"/>
    <w:uiPriority w:val="99"/>
    <w:rsid w:val="0088504C"/>
    <w:rPr>
      <w:rFonts w:asciiTheme="majorHAnsi" w:hAnsiTheme="majorHAnsi"/>
      <w:caps/>
    </w:rPr>
  </w:style>
  <w:style w:type="character" w:customStyle="1" w:styleId="80">
    <w:name w:val="标题 8 字符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c">
    <w:name w:val="Title"/>
    <w:basedOn w:val="a1"/>
    <w:next w:val="a1"/>
    <w:link w:val="ad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d">
    <w:name w:val="标题 字符"/>
    <w:basedOn w:val="a2"/>
    <w:link w:val="ac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e">
    <w:name w:val="Subtitle"/>
    <w:basedOn w:val="a1"/>
    <w:next w:val="a1"/>
    <w:link w:val="af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">
    <w:name w:val="副标题 字符"/>
    <w:basedOn w:val="a2"/>
    <w:link w:val="a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0">
    <w:name w:val="Balloon Text"/>
    <w:basedOn w:val="a1"/>
    <w:link w:val="af1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sid w:val="00AA75F6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AA75F6"/>
  </w:style>
  <w:style w:type="paragraph" w:styleId="af3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4">
    <w:name w:val="Body Text"/>
    <w:basedOn w:val="a1"/>
    <w:link w:val="af5"/>
    <w:uiPriority w:val="99"/>
    <w:semiHidden/>
    <w:unhideWhenUsed/>
    <w:rsid w:val="00AA75F6"/>
    <w:pPr>
      <w:spacing w:after="120"/>
    </w:pPr>
  </w:style>
  <w:style w:type="character" w:customStyle="1" w:styleId="af5">
    <w:name w:val="正文文本 字符"/>
    <w:basedOn w:val="a2"/>
    <w:link w:val="af4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AA75F6"/>
    <w:rPr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AA75F6"/>
    <w:pPr>
      <w:spacing w:after="0"/>
      <w:ind w:firstLine="360"/>
    </w:pPr>
  </w:style>
  <w:style w:type="character" w:customStyle="1" w:styleId="af7">
    <w:name w:val="正文文本首行缩进 字符"/>
    <w:basedOn w:val="af5"/>
    <w:link w:val="af6"/>
    <w:uiPriority w:val="99"/>
    <w:semiHidden/>
    <w:rsid w:val="00AA75F6"/>
  </w:style>
  <w:style w:type="paragraph" w:styleId="af8">
    <w:name w:val="Body Text Indent"/>
    <w:basedOn w:val="a1"/>
    <w:link w:val="af9"/>
    <w:uiPriority w:val="99"/>
    <w:semiHidden/>
    <w:unhideWhenUsed/>
    <w:rsid w:val="00AA75F6"/>
    <w:pPr>
      <w:spacing w:after="120"/>
      <w:ind w:left="360"/>
    </w:pPr>
  </w:style>
  <w:style w:type="character" w:customStyle="1" w:styleId="af9">
    <w:name w:val="正文文本缩进 字符"/>
    <w:basedOn w:val="a2"/>
    <w:link w:val="af8"/>
    <w:uiPriority w:val="99"/>
    <w:semiHidden/>
    <w:rsid w:val="00AA75F6"/>
  </w:style>
  <w:style w:type="paragraph" w:styleId="25">
    <w:name w:val="Body Text First Indent 2"/>
    <w:basedOn w:val="af8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正文文本首行缩进 2 字符"/>
    <w:basedOn w:val="af9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AA75F6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b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c">
    <w:name w:val="Closing"/>
    <w:basedOn w:val="a1"/>
    <w:link w:val="afd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d">
    <w:name w:val="结束语 字符"/>
    <w:basedOn w:val="a2"/>
    <w:link w:val="afc"/>
    <w:uiPriority w:val="99"/>
    <w:semiHidden/>
    <w:rsid w:val="00AA75F6"/>
  </w:style>
  <w:style w:type="table" w:styleId="afe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3">
    <w:name w:val="批注文字 字符"/>
    <w:basedOn w:val="a2"/>
    <w:link w:val="aff2"/>
    <w:uiPriority w:val="99"/>
    <w:semiHidden/>
    <w:rsid w:val="00AA75F6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A75F6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A75F6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7">
    <w:name w:val="Date"/>
    <w:basedOn w:val="a1"/>
    <w:next w:val="a1"/>
    <w:link w:val="aff8"/>
    <w:uiPriority w:val="99"/>
    <w:semiHidden/>
    <w:unhideWhenUsed/>
    <w:rsid w:val="00AA75F6"/>
  </w:style>
  <w:style w:type="character" w:customStyle="1" w:styleId="aff8">
    <w:name w:val="日期 字符"/>
    <w:basedOn w:val="a2"/>
    <w:link w:val="aff7"/>
    <w:uiPriority w:val="99"/>
    <w:semiHidden/>
    <w:rsid w:val="00AA75F6"/>
  </w:style>
  <w:style w:type="paragraph" w:styleId="aff9">
    <w:name w:val="Document Map"/>
    <w:basedOn w:val="a1"/>
    <w:link w:val="affa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a">
    <w:name w:val="文档结构图 字符"/>
    <w:basedOn w:val="a2"/>
    <w:link w:val="aff9"/>
    <w:uiPriority w:val="99"/>
    <w:semiHidden/>
    <w:rsid w:val="00AA75F6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AA75F6"/>
    <w:pPr>
      <w:spacing w:line="240" w:lineRule="auto"/>
    </w:pPr>
  </w:style>
  <w:style w:type="character" w:customStyle="1" w:styleId="affc">
    <w:name w:val="电子邮件签名 字符"/>
    <w:basedOn w:val="a2"/>
    <w:link w:val="affb"/>
    <w:uiPriority w:val="99"/>
    <w:semiHidden/>
    <w:rsid w:val="00AA75F6"/>
  </w:style>
  <w:style w:type="character" w:styleId="affd">
    <w:name w:val="Emphasis"/>
    <w:basedOn w:val="a2"/>
    <w:uiPriority w:val="10"/>
    <w:semiHidden/>
    <w:unhideWhenUsed/>
    <w:rsid w:val="00AA75F6"/>
    <w:rPr>
      <w:i/>
      <w:iCs/>
    </w:rPr>
  </w:style>
  <w:style w:type="character" w:styleId="affe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">
    <w:name w:val="endnote text"/>
    <w:basedOn w:val="a1"/>
    <w:link w:val="afff0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0">
    <w:name w:val="尾注文本 字符"/>
    <w:basedOn w:val="a2"/>
    <w:link w:val="afff"/>
    <w:uiPriority w:val="99"/>
    <w:semiHidden/>
    <w:rsid w:val="00AA75F6"/>
    <w:rPr>
      <w:szCs w:val="20"/>
    </w:rPr>
  </w:style>
  <w:style w:type="paragraph" w:styleId="afff1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2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脚注文本 字符"/>
    <w:basedOn w:val="a2"/>
    <w:link w:val="afff5"/>
    <w:uiPriority w:val="99"/>
    <w:semiHidden/>
    <w:rsid w:val="00AA75F6"/>
    <w:rPr>
      <w:szCs w:val="20"/>
    </w:rPr>
  </w:style>
  <w:style w:type="table" w:styleId="11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-2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2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明显引用 字符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13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-20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0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0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0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宏文本 字符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信息标题 字符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注释标题 字符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7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纯文本 字符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afffff">
    <w:name w:val="Quote"/>
    <w:basedOn w:val="a1"/>
    <w:next w:val="a1"/>
    <w:link w:val="afffff0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引用 字符"/>
    <w:basedOn w:val="a2"/>
    <w:link w:val="afffff"/>
    <w:uiPriority w:val="29"/>
    <w:semiHidden/>
    <w:rsid w:val="00AA75F6"/>
    <w:rPr>
      <w:i/>
      <w:iCs/>
      <w:color w:val="404040" w:themeColor="text1" w:themeTint="BF"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AA75F6"/>
  </w:style>
  <w:style w:type="character" w:customStyle="1" w:styleId="afffff2">
    <w:name w:val="称呼 字符"/>
    <w:basedOn w:val="a2"/>
    <w:link w:val="afffff1"/>
    <w:uiPriority w:val="99"/>
    <w:semiHidden/>
    <w:rsid w:val="00AA75F6"/>
  </w:style>
  <w:style w:type="paragraph" w:styleId="afffff3">
    <w:name w:val="Signature"/>
    <w:basedOn w:val="a1"/>
    <w:link w:val="afffff4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4">
    <w:name w:val="签名 字符"/>
    <w:basedOn w:val="a2"/>
    <w:link w:val="afffff3"/>
    <w:uiPriority w:val="99"/>
    <w:semiHidden/>
    <w:rsid w:val="00AA75F6"/>
  </w:style>
  <w:style w:type="character" w:styleId="afffff5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6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A75F6"/>
  </w:style>
  <w:style w:type="table" w:styleId="afffffd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Polished%20resume,%20designed%20by%20MO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Bsketball</c:v>
                </c:pt>
                <c:pt idx="1">
                  <c:v>Dancing</c:v>
                </c:pt>
                <c:pt idx="2">
                  <c:v>Rap</c:v>
                </c:pt>
                <c:pt idx="3">
                  <c:v>Singing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30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F3-45DF-B466-648B233F0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1576726335"/>
        <c:axId val="1573303055"/>
      </c:barChart>
      <c:catAx>
        <c:axId val="1576726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3303055"/>
        <c:crosses val="autoZero"/>
        <c:auto val="1"/>
        <c:lblAlgn val="ctr"/>
        <c:lblOffset val="100"/>
        <c:noMultiLvlLbl val="0"/>
      </c:catAx>
      <c:valAx>
        <c:axId val="1573303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6726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347B7963C843BA8A7B8185194CA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2E29-D813-4EBB-A985-852741AE97D2}"/>
      </w:docPartPr>
      <w:docPartBody>
        <w:p w:rsidR="00344CAF" w:rsidRDefault="001879E5">
          <w:pPr>
            <w:pStyle w:val="86347B7963C843BA8A7B8185194CAB36"/>
          </w:pPr>
          <w:r w:rsidRPr="00906BEE">
            <w:t>Objective</w:t>
          </w:r>
        </w:p>
      </w:docPartBody>
    </w:docPart>
    <w:docPart>
      <w:docPartPr>
        <w:name w:val="115CF28B42854974833C31CD2513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BA3F1-5AA4-452A-AA78-724F0B3FD0ED}"/>
      </w:docPartPr>
      <w:docPartBody>
        <w:p w:rsidR="00344CAF" w:rsidRDefault="001879E5">
          <w:pPr>
            <w:pStyle w:val="115CF28B42854974833C31CD2513C91A"/>
          </w:pPr>
          <w:r w:rsidRPr="00906BEE">
            <w:t>Skills</w:t>
          </w:r>
        </w:p>
      </w:docPartBody>
    </w:docPart>
    <w:docPart>
      <w:docPartPr>
        <w:name w:val="0157C2B816944A56A173624DA61F8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11005-6B46-40A5-81CD-E039732FE33F}"/>
      </w:docPartPr>
      <w:docPartBody>
        <w:p w:rsidR="00344CAF" w:rsidRDefault="001879E5">
          <w:pPr>
            <w:pStyle w:val="0157C2B816944A56A173624DA61F897B"/>
          </w:pPr>
          <w:r>
            <w:t>Your name</w:t>
          </w:r>
        </w:p>
      </w:docPartBody>
    </w:docPart>
    <w:docPart>
      <w:docPartPr>
        <w:name w:val="700C0A46FBD74DD5A60938CD9F122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4CF61-9B66-4F30-8167-F3A8D6A7E70D}"/>
      </w:docPartPr>
      <w:docPartBody>
        <w:p w:rsidR="00344CAF" w:rsidRDefault="001879E5">
          <w:pPr>
            <w:pStyle w:val="700C0A46FBD74DD5A60938CD9F12288F"/>
          </w:pPr>
          <w:r w:rsidRPr="007D6458">
            <w:t>Profession or Industry</w:t>
          </w:r>
        </w:p>
      </w:docPartBody>
    </w:docPart>
    <w:docPart>
      <w:docPartPr>
        <w:name w:val="2739CAEE310247E99CA1919C8B93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4FDE3-D81B-449B-8BFF-E06A86038679}"/>
      </w:docPartPr>
      <w:docPartBody>
        <w:p w:rsidR="00344CAF" w:rsidRDefault="001879E5">
          <w:pPr>
            <w:pStyle w:val="2739CAEE310247E99CA1919C8B934D32"/>
          </w:pPr>
          <w:r w:rsidRPr="007D6458">
            <w:t>Link to other online properties: Portfolio/Website/Blog</w:t>
          </w:r>
        </w:p>
      </w:docPartBody>
    </w:docPart>
    <w:docPart>
      <w:docPartPr>
        <w:name w:val="8644D3D40C8A4376B8881117B239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AB077-FEF3-446D-AFFC-558FE305712A}"/>
      </w:docPartPr>
      <w:docPartBody>
        <w:p w:rsidR="00344CAF" w:rsidRDefault="001879E5">
          <w:pPr>
            <w:pStyle w:val="8644D3D40C8A4376B8881117B23921D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A8493196F2DD44C684B3FF0E3998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73E7D-6A52-46F9-BFB5-CDC5E48F5068}"/>
      </w:docPartPr>
      <w:docPartBody>
        <w:p w:rsidR="00344CAF" w:rsidRDefault="008747D4" w:rsidP="008747D4">
          <w:pPr>
            <w:pStyle w:val="A8493196F2DD44C684B3FF0E39986B65"/>
          </w:pPr>
          <w:r w:rsidRPr="00906BEE">
            <w:t>Objective</w:t>
          </w:r>
        </w:p>
      </w:docPartBody>
    </w:docPart>
    <w:docPart>
      <w:docPartPr>
        <w:name w:val="64C6BB8266654AB49D52E210B68A8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64A31-01CA-4568-825E-2AE249833E92}"/>
      </w:docPartPr>
      <w:docPartBody>
        <w:p w:rsidR="008747D4" w:rsidRDefault="008747D4" w:rsidP="007569C1">
          <w:r w:rsidRPr="00906BEE">
            <w:t>To get started, click placeholder text and start typing. Be brief: one or two sentences.</w:t>
          </w:r>
        </w:p>
        <w:p w:rsidR="00344CAF" w:rsidRDefault="008747D4" w:rsidP="008747D4">
          <w:pPr>
            <w:pStyle w:val="64C6BB8266654AB49D52E210B68A8E08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16EA2435E7B3414D8B032A979D9A4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7449-38A4-4EEC-ACE4-9B440EEFCC7B}"/>
      </w:docPartPr>
      <w:docPartBody>
        <w:p w:rsidR="00344CAF" w:rsidRDefault="008747D4" w:rsidP="008747D4">
          <w:pPr>
            <w:pStyle w:val="16EA2435E7B3414D8B032A979D9A417F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D4"/>
    <w:rsid w:val="001879E5"/>
    <w:rsid w:val="00344CAF"/>
    <w:rsid w:val="008747D4"/>
    <w:rsid w:val="00C2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A5BE811FB94E358425958B3E4C05AC">
    <w:name w:val="C4A5BE811FB94E358425958B3E4C05AC"/>
  </w:style>
  <w:style w:type="paragraph" w:customStyle="1" w:styleId="86347B7963C843BA8A7B8185194CAB36">
    <w:name w:val="86347B7963C843BA8A7B8185194CAB36"/>
  </w:style>
  <w:style w:type="paragraph" w:customStyle="1" w:styleId="7FF702B55C674C55B51F6AD342DCCD1E">
    <w:name w:val="7FF702B55C674C55B51F6AD342DCCD1E"/>
  </w:style>
  <w:style w:type="paragraph" w:customStyle="1" w:styleId="115CF28B42854974833C31CD2513C91A">
    <w:name w:val="115CF28B42854974833C31CD2513C91A"/>
  </w:style>
  <w:style w:type="paragraph" w:customStyle="1" w:styleId="7DEC7E9B8DAD46CF8D5CBA818886A152">
    <w:name w:val="7DEC7E9B8DAD46CF8D5CBA818886A152"/>
  </w:style>
  <w:style w:type="paragraph" w:customStyle="1" w:styleId="0157C2B816944A56A173624DA61F897B">
    <w:name w:val="0157C2B816944A56A173624DA61F897B"/>
  </w:style>
  <w:style w:type="paragraph" w:customStyle="1" w:styleId="700C0A46FBD74DD5A60938CD9F12288F">
    <w:name w:val="700C0A46FBD74DD5A60938CD9F12288F"/>
  </w:style>
  <w:style w:type="paragraph" w:customStyle="1" w:styleId="2739CAEE310247E99CA1919C8B934D32">
    <w:name w:val="2739CAEE310247E99CA1919C8B934D32"/>
  </w:style>
  <w:style w:type="paragraph" w:customStyle="1" w:styleId="E3028FDB2F6A493A951D4967035ECD78">
    <w:name w:val="E3028FDB2F6A493A951D4967035ECD78"/>
  </w:style>
  <w:style w:type="paragraph" w:customStyle="1" w:styleId="99F06B91F0B849908348A09A8D4071DA">
    <w:name w:val="99F06B91F0B849908348A09A8D4071DA"/>
  </w:style>
  <w:style w:type="paragraph" w:customStyle="1" w:styleId="DBB7A208643C43A4B8BB8A11FEC54043">
    <w:name w:val="DBB7A208643C43A4B8BB8A11FEC54043"/>
  </w:style>
  <w:style w:type="paragraph" w:customStyle="1" w:styleId="F4C313AAA60F41509765340F4B18AF7E">
    <w:name w:val="F4C313AAA60F41509765340F4B18AF7E"/>
  </w:style>
  <w:style w:type="paragraph" w:customStyle="1" w:styleId="483685C1BFB241C5BFEB61ACBE963938">
    <w:name w:val="483685C1BFB241C5BFEB61ACBE963938"/>
  </w:style>
  <w:style w:type="paragraph" w:customStyle="1" w:styleId="A84DC000D86E41D7A7CE9998EFC7136C">
    <w:name w:val="A84DC000D86E41D7A7CE9998EFC7136C"/>
  </w:style>
  <w:style w:type="paragraph" w:customStyle="1" w:styleId="0ABF3338C70946DDA792C075E144BB63">
    <w:name w:val="0ABF3338C70946DDA792C075E144BB63"/>
  </w:style>
  <w:style w:type="paragraph" w:customStyle="1" w:styleId="B1E2FD7348DF460ABB5438216D8938DF">
    <w:name w:val="B1E2FD7348DF460ABB5438216D8938DF"/>
  </w:style>
  <w:style w:type="paragraph" w:customStyle="1" w:styleId="16167DF20B6F4255B9D95666E440A952">
    <w:name w:val="16167DF20B6F4255B9D95666E440A952"/>
  </w:style>
  <w:style w:type="paragraph" w:customStyle="1" w:styleId="84E4EF873A044E55AC30FC34138124D0">
    <w:name w:val="84E4EF873A044E55AC30FC34138124D0"/>
  </w:style>
  <w:style w:type="paragraph" w:customStyle="1" w:styleId="AD522750341A4D6AA11947B39E2CD8E9">
    <w:name w:val="AD522750341A4D6AA11947B39E2CD8E9"/>
  </w:style>
  <w:style w:type="paragraph" w:customStyle="1" w:styleId="FCFF10666FEC4EDEB14FC7D0253845E8">
    <w:name w:val="FCFF10666FEC4EDEB14FC7D0253845E8"/>
  </w:style>
  <w:style w:type="paragraph" w:customStyle="1" w:styleId="A956B38405654CDEABDD0B83D7EE1838">
    <w:name w:val="A956B38405654CDEABDD0B83D7EE1838"/>
  </w:style>
  <w:style w:type="paragraph" w:customStyle="1" w:styleId="75A5AD1D13DF41EEA5C2CDC46447F74A">
    <w:name w:val="75A5AD1D13DF41EEA5C2CDC46447F74A"/>
  </w:style>
  <w:style w:type="paragraph" w:customStyle="1" w:styleId="44022C5383474A6FA758FF7B88597B74">
    <w:name w:val="44022C5383474A6FA758FF7B88597B74"/>
  </w:style>
  <w:style w:type="paragraph" w:customStyle="1" w:styleId="BD1BE9E62B3A45FDBA51C00DBA188091">
    <w:name w:val="BD1BE9E62B3A45FDBA51C00DBA188091"/>
  </w:style>
  <w:style w:type="paragraph" w:customStyle="1" w:styleId="CB751E3E5C8F4F419AB56644AE8C613D">
    <w:name w:val="CB751E3E5C8F4F419AB56644AE8C613D"/>
  </w:style>
  <w:style w:type="paragraph" w:customStyle="1" w:styleId="29B2D9946B08420DABF81E01C17CBFE1">
    <w:name w:val="29B2D9946B08420DABF81E01C17CBFE1"/>
  </w:style>
  <w:style w:type="paragraph" w:customStyle="1" w:styleId="44220EF59AB34F81AD8C6964CC395EE2">
    <w:name w:val="44220EF59AB34F81AD8C6964CC395EE2"/>
  </w:style>
  <w:style w:type="paragraph" w:customStyle="1" w:styleId="F8160B564D16402C8F645F8885137FA5">
    <w:name w:val="F8160B564D16402C8F645F8885137FA5"/>
  </w:style>
  <w:style w:type="paragraph" w:customStyle="1" w:styleId="D11637F636DE4998A50423775F72422F">
    <w:name w:val="D11637F636DE4998A50423775F72422F"/>
  </w:style>
  <w:style w:type="paragraph" w:customStyle="1" w:styleId="8644D3D40C8A4376B8881117B23921DC">
    <w:name w:val="8644D3D40C8A4376B8881117B23921DC"/>
  </w:style>
  <w:style w:type="paragraph" w:customStyle="1" w:styleId="A8493196F2DD44C684B3FF0E39986B65">
    <w:name w:val="A8493196F2DD44C684B3FF0E39986B65"/>
    <w:rsid w:val="008747D4"/>
  </w:style>
  <w:style w:type="paragraph" w:customStyle="1" w:styleId="64C6BB8266654AB49D52E210B68A8E08">
    <w:name w:val="64C6BB8266654AB49D52E210B68A8E08"/>
    <w:rsid w:val="008747D4"/>
  </w:style>
  <w:style w:type="paragraph" w:customStyle="1" w:styleId="16EA2435E7B3414D8B032A979D9A417F">
    <w:name w:val="16EA2435E7B3414D8B032A979D9A417F"/>
    <w:rsid w:val="008747D4"/>
  </w:style>
  <w:style w:type="paragraph" w:customStyle="1" w:styleId="DD1838FB2DAC4DB6B80AC66827C16402">
    <w:name w:val="DD1838FB2DAC4DB6B80AC66827C16402"/>
    <w:rsid w:val="008747D4"/>
  </w:style>
  <w:style w:type="paragraph" w:customStyle="1" w:styleId="087A860B61E0434CB5719901275D2A50">
    <w:name w:val="087A860B61E0434CB5719901275D2A50"/>
    <w:rsid w:val="008747D4"/>
  </w:style>
  <w:style w:type="paragraph" w:customStyle="1" w:styleId="E35D20D03358440082319DDDC51DC7AC">
    <w:name w:val="E35D20D03358440082319DDDC51DC7AC"/>
    <w:rsid w:val="008747D4"/>
  </w:style>
  <w:style w:type="paragraph" w:customStyle="1" w:styleId="B9F1D13390464E75BF4D4024DB4DF5A3">
    <w:name w:val="B9F1D13390464E75BF4D4024DB4DF5A3"/>
    <w:rsid w:val="008747D4"/>
  </w:style>
  <w:style w:type="paragraph" w:customStyle="1" w:styleId="E61DF571A28E4B1A9EA219D593B66477">
    <w:name w:val="E61DF571A28E4B1A9EA219D593B66477"/>
    <w:rsid w:val="008747D4"/>
  </w:style>
  <w:style w:type="paragraph" w:customStyle="1" w:styleId="7733C8D7A286460A90403529205E2D06">
    <w:name w:val="7733C8D7A286460A90403529205E2D06"/>
    <w:rsid w:val="008747D4"/>
  </w:style>
  <w:style w:type="paragraph" w:customStyle="1" w:styleId="E0263D40A8614DA49CC27F313B6F67A9">
    <w:name w:val="E0263D40A8614DA49CC27F313B6F67A9"/>
    <w:rsid w:val="008747D4"/>
  </w:style>
  <w:style w:type="paragraph" w:customStyle="1" w:styleId="C43D6A16B2C947FB8FCFA0C60C698479">
    <w:name w:val="C43D6A16B2C947FB8FCFA0C60C698479"/>
    <w:rsid w:val="008747D4"/>
  </w:style>
  <w:style w:type="paragraph" w:customStyle="1" w:styleId="A573346E75D04841A40B739FCE628CD8">
    <w:name w:val="A573346E75D04841A40B739FCE628CD8"/>
    <w:rsid w:val="008747D4"/>
  </w:style>
  <w:style w:type="paragraph" w:customStyle="1" w:styleId="A3E7BCEE8E4B4962B0AAD306098D475F">
    <w:name w:val="A3E7BCEE8E4B4962B0AAD306098D475F"/>
    <w:rsid w:val="008747D4"/>
  </w:style>
  <w:style w:type="paragraph" w:customStyle="1" w:styleId="B91FC01A9DC24DA3AD90F4E7DAD6A22C">
    <w:name w:val="B91FC01A9DC24DA3AD90F4E7DAD6A22C"/>
    <w:rsid w:val="008747D4"/>
  </w:style>
  <w:style w:type="paragraph" w:customStyle="1" w:styleId="E7ABBE16FA194EAFA28393E5F1FFA26A">
    <w:name w:val="E7ABBE16FA194EAFA28393E5F1FFA26A"/>
    <w:rsid w:val="008747D4"/>
  </w:style>
  <w:style w:type="paragraph" w:customStyle="1" w:styleId="86801AC9B60A459DA0E2112F521A7A85">
    <w:name w:val="86801AC9B60A459DA0E2112F521A7A85"/>
    <w:rsid w:val="008747D4"/>
  </w:style>
  <w:style w:type="paragraph" w:customStyle="1" w:styleId="B02FC38026DF402C887F2E5E9A473408">
    <w:name w:val="B02FC38026DF402C887F2E5E9A473408"/>
    <w:rsid w:val="008747D4"/>
  </w:style>
  <w:style w:type="paragraph" w:customStyle="1" w:styleId="805C98C553DE4E75803A1B682B454B76">
    <w:name w:val="805C98C553DE4E75803A1B682B454B76"/>
    <w:rsid w:val="008747D4"/>
  </w:style>
  <w:style w:type="paragraph" w:customStyle="1" w:styleId="D8438501EDBE4E41A0862660DC3C4810">
    <w:name w:val="D8438501EDBE4E41A0862660DC3C4810"/>
    <w:rsid w:val="008747D4"/>
  </w:style>
  <w:style w:type="paragraph" w:customStyle="1" w:styleId="F0512D3ACD6045FDBCCF94A10C41FBE3">
    <w:name w:val="F0512D3ACD6045FDBCCF94A10C41FBE3"/>
    <w:rsid w:val="008747D4"/>
  </w:style>
  <w:style w:type="paragraph" w:customStyle="1" w:styleId="7438D27823594DFF8F3D067013363677">
    <w:name w:val="7438D27823594DFF8F3D067013363677"/>
    <w:rsid w:val="008747D4"/>
  </w:style>
  <w:style w:type="paragraph" w:customStyle="1" w:styleId="EFB24195858F4028BA114A34FFAF2582">
    <w:name w:val="EFB24195858F4028BA114A34FFAF2582"/>
    <w:rsid w:val="008747D4"/>
  </w:style>
  <w:style w:type="paragraph" w:customStyle="1" w:styleId="2E9388DFFD7C420DAFE7B37D01A9682D">
    <w:name w:val="2E9388DFFD7C420DAFE7B37D01A9682D"/>
    <w:rsid w:val="008747D4"/>
  </w:style>
  <w:style w:type="paragraph" w:customStyle="1" w:styleId="89F2E8C95F3A4FD7B7C1AE207DD35471">
    <w:name w:val="89F2E8C95F3A4FD7B7C1AE207DD35471"/>
    <w:rsid w:val="008747D4"/>
  </w:style>
  <w:style w:type="paragraph" w:customStyle="1" w:styleId="6DA02495460545AEBA068F7FBD1FC77C">
    <w:name w:val="6DA02495460545AEBA068F7FBD1FC77C"/>
    <w:rsid w:val="008747D4"/>
  </w:style>
  <w:style w:type="paragraph" w:customStyle="1" w:styleId="A64490C4874D40659742CE7C28591C8C">
    <w:name w:val="A64490C4874D40659742CE7C28591C8C"/>
    <w:rsid w:val="008747D4"/>
  </w:style>
  <w:style w:type="paragraph" w:customStyle="1" w:styleId="B5DBB4294AFE427F9ADBD2B0F03C3646">
    <w:name w:val="B5DBB4294AFE427F9ADBD2B0F03C3646"/>
    <w:rsid w:val="008747D4"/>
  </w:style>
  <w:style w:type="paragraph" w:customStyle="1" w:styleId="EBF13A93E6834112A2A4D0C7AC7DAB33">
    <w:name w:val="EBF13A93E6834112A2A4D0C7AC7DAB33"/>
    <w:rsid w:val="008747D4"/>
  </w:style>
  <w:style w:type="paragraph" w:customStyle="1" w:styleId="4AF0B900AAE04E27A737867D4F9994E1">
    <w:name w:val="4AF0B900AAE04E27A737867D4F9994E1"/>
    <w:rsid w:val="008747D4"/>
  </w:style>
  <w:style w:type="paragraph" w:customStyle="1" w:styleId="131917083126432192CDFE8464B79A8C">
    <w:name w:val="131917083126432192CDFE8464B79A8C"/>
    <w:rsid w:val="008747D4"/>
  </w:style>
  <w:style w:type="paragraph" w:customStyle="1" w:styleId="348847359B864CE685F104324774392A">
    <w:name w:val="348847359B864CE685F104324774392A"/>
    <w:rsid w:val="008747D4"/>
  </w:style>
  <w:style w:type="paragraph" w:customStyle="1" w:styleId="C090E0D2C7B043EE9906C3B1155B147D">
    <w:name w:val="C090E0D2C7B043EE9906C3B1155B147D"/>
    <w:rsid w:val="008747D4"/>
  </w:style>
  <w:style w:type="paragraph" w:customStyle="1" w:styleId="192E02F42DB240C0BDC2E19A97E54379">
    <w:name w:val="192E02F42DB240C0BDC2E19A97E54379"/>
    <w:rsid w:val="008747D4"/>
  </w:style>
  <w:style w:type="paragraph" w:customStyle="1" w:styleId="CD2DB70A81254B03BBD48F421D619997">
    <w:name w:val="CD2DB70A81254B03BBD48F421D619997"/>
    <w:rsid w:val="008747D4"/>
  </w:style>
  <w:style w:type="paragraph" w:customStyle="1" w:styleId="75BB3E7F1EA242D99AB58977841D56AE">
    <w:name w:val="75BB3E7F1EA242D99AB58977841D56AE"/>
    <w:rsid w:val="008747D4"/>
  </w:style>
  <w:style w:type="paragraph" w:customStyle="1" w:styleId="4DF17525FFBA4B17A2511711FD525F02">
    <w:name w:val="4DF17525FFBA4B17A2511711FD525F02"/>
    <w:rsid w:val="008747D4"/>
  </w:style>
  <w:style w:type="paragraph" w:customStyle="1" w:styleId="E646144FC1C943E5B69A1691D48F8B43">
    <w:name w:val="E646144FC1C943E5B69A1691D48F8B43"/>
    <w:rsid w:val="008747D4"/>
  </w:style>
  <w:style w:type="paragraph" w:customStyle="1" w:styleId="1CDC350230D54E278770F49FDDE7B194">
    <w:name w:val="1CDC350230D54E278770F49FDDE7B194"/>
    <w:rsid w:val="008747D4"/>
  </w:style>
  <w:style w:type="paragraph" w:customStyle="1" w:styleId="36820F62BDA947C199EBFBBF3C2814B4">
    <w:name w:val="36820F62BDA947C199EBFBBF3C2814B4"/>
    <w:rsid w:val="008747D4"/>
  </w:style>
  <w:style w:type="paragraph" w:customStyle="1" w:styleId="EDA7E422C2924F82B7A704657DF4FFC8">
    <w:name w:val="EDA7E422C2924F82B7A704657DF4FFC8"/>
    <w:rsid w:val="008747D4"/>
  </w:style>
  <w:style w:type="paragraph" w:customStyle="1" w:styleId="B3400A86AEAC420EAA82015206689773">
    <w:name w:val="B3400A86AEAC420EAA82015206689773"/>
    <w:rsid w:val="008747D4"/>
  </w:style>
  <w:style w:type="paragraph" w:customStyle="1" w:styleId="52DF6546665147ABB445D9A8CBBEFDAE">
    <w:name w:val="52DF6546665147ABB445D9A8CBBEFDAE"/>
    <w:rsid w:val="008747D4"/>
  </w:style>
  <w:style w:type="paragraph" w:customStyle="1" w:styleId="0F12F4BAC37649578CE3ECF483B70194">
    <w:name w:val="0F12F4BAC37649578CE3ECF483B70194"/>
    <w:rsid w:val="008747D4"/>
  </w:style>
  <w:style w:type="paragraph" w:customStyle="1" w:styleId="D77797B2ECF54D94A50BCF6EC98950B7">
    <w:name w:val="D77797B2ECF54D94A50BCF6EC98950B7"/>
    <w:rsid w:val="008747D4"/>
  </w:style>
  <w:style w:type="paragraph" w:customStyle="1" w:styleId="1B557D9C30CE4CACB3095C4352321B8C">
    <w:name w:val="1B557D9C30CE4CACB3095C4352321B8C"/>
    <w:rsid w:val="008747D4"/>
  </w:style>
  <w:style w:type="paragraph" w:customStyle="1" w:styleId="8393342A3D574D54A2B8EC50E50D23EA">
    <w:name w:val="8393342A3D574D54A2B8EC50E50D23EA"/>
    <w:rsid w:val="008747D4"/>
  </w:style>
  <w:style w:type="paragraph" w:customStyle="1" w:styleId="CA1C1A2E4086406F832558378F33D9EB">
    <w:name w:val="CA1C1A2E4086406F832558378F33D9EB"/>
    <w:rsid w:val="008747D4"/>
  </w:style>
  <w:style w:type="paragraph" w:customStyle="1" w:styleId="30653C31EB2440C9B3A64B7F4515FDCA">
    <w:name w:val="30653C31EB2440C9B3A64B7F4515FDCA"/>
    <w:rsid w:val="008747D4"/>
  </w:style>
  <w:style w:type="paragraph" w:customStyle="1" w:styleId="7955BD0976C947F99646F20CD21B4C54">
    <w:name w:val="7955BD0976C947F99646F20CD21B4C54"/>
    <w:rsid w:val="008747D4"/>
  </w:style>
  <w:style w:type="paragraph" w:customStyle="1" w:styleId="AB3E508551934F7F8B1811D8714228E2">
    <w:name w:val="AB3E508551934F7F8B1811D8714228E2"/>
    <w:rsid w:val="008747D4"/>
  </w:style>
  <w:style w:type="paragraph" w:customStyle="1" w:styleId="12E0F6411BE24647A250FC8820EAFA94">
    <w:name w:val="12E0F6411BE24647A250FC8820EAFA94"/>
    <w:rsid w:val="008747D4"/>
  </w:style>
  <w:style w:type="paragraph" w:customStyle="1" w:styleId="5B91DD4C184245CF9FBE9B876D974BEC">
    <w:name w:val="5B91DD4C184245CF9FBE9B876D974BEC"/>
    <w:rsid w:val="008747D4"/>
  </w:style>
  <w:style w:type="paragraph" w:customStyle="1" w:styleId="987C3DD62B994A2086C3AC8C41C86FC3">
    <w:name w:val="987C3DD62B994A2086C3AC8C41C86FC3"/>
    <w:rsid w:val="008747D4"/>
  </w:style>
  <w:style w:type="paragraph" w:customStyle="1" w:styleId="3A16A05669B54D9BB515CF1BE0CC9B95">
    <w:name w:val="3A16A05669B54D9BB515CF1BE0CC9B95"/>
    <w:rsid w:val="008747D4"/>
  </w:style>
  <w:style w:type="paragraph" w:customStyle="1" w:styleId="43DC6CA332BA446FAD72775E4BB568D1">
    <w:name w:val="43DC6CA332BA446FAD72775E4BB568D1"/>
    <w:rsid w:val="008747D4"/>
  </w:style>
  <w:style w:type="paragraph" w:customStyle="1" w:styleId="09E0397478A54DB6BEB48D54E985D672">
    <w:name w:val="09E0397478A54DB6BEB48D54E985D672"/>
    <w:rsid w:val="008747D4"/>
  </w:style>
  <w:style w:type="paragraph" w:customStyle="1" w:styleId="2914D688C8B34F8898AEE523764F6E68">
    <w:name w:val="2914D688C8B34F8898AEE523764F6E68"/>
    <w:rsid w:val="00C2247E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9245EFE6FB647FFA162AE8DD064808D">
    <w:name w:val="C9245EFE6FB647FFA162AE8DD064808D"/>
    <w:rsid w:val="00C2247E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1F2F9ED09843A482E0C31240D802D6">
    <w:name w:val="5D1F2F9ED09843A482E0C31240D802D6"/>
    <w:rsid w:val="00C2247E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8761A2-1615-4170-9945-BD31964A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/>
  <cp:keywords/>
  <dc:description>UNDERCLASS COLLEGE STUDENT</dc:description>
  <cp:lastModifiedBy/>
  <cp:revision>1</cp:revision>
  <dcterms:created xsi:type="dcterms:W3CDTF">2019-10-03T05:38:00Z</dcterms:created>
  <dcterms:modified xsi:type="dcterms:W3CDTF">2019-12-29T05:00:00Z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